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9D3" w:rsidRDefault="003219D3">
      <w:pPr>
        <w:rPr>
          <w:lang w:val="es-ES"/>
        </w:rPr>
      </w:pPr>
      <w:r>
        <w:rPr>
          <w:lang w:val="es-ES"/>
        </w:rPr>
        <w:br w:type="page"/>
      </w:r>
    </w:p>
    <w:p w:rsidR="00BF6BBA" w:rsidRDefault="007E24CF">
      <w:pPr>
        <w:divId w:val="171996414"/>
        <w:rPr>
          <w:lang w:val="es-ES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53119" behindDoc="0" locked="0" layoutInCell="1" allowOverlap="1" wp14:anchorId="4FEE8EF6" wp14:editId="0DEF657D">
            <wp:simplePos x="0" y="0"/>
            <wp:positionH relativeFrom="column">
              <wp:posOffset>35560</wp:posOffset>
            </wp:positionH>
            <wp:positionV relativeFrom="paragraph">
              <wp:posOffset>1788160</wp:posOffset>
            </wp:positionV>
            <wp:extent cx="1066800" cy="1066800"/>
            <wp:effectExtent l="0" t="0" r="0" b="38100"/>
            <wp:wrapNone/>
            <wp:docPr id="23" name="Imagen 23" descr="http://giig.ugr.es/~pcano/logos/simbolo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giig.ugr.es/~pcano/logos/simbolocolo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endPos="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mc:AlternateContent>
          <mc:Choice Requires="wps">
            <w:drawing>
              <wp:anchor distT="36576" distB="36576" distL="36576" distR="36576" simplePos="0" relativeHeight="251668992" behindDoc="0" locked="0" layoutInCell="1" allowOverlap="1" wp14:anchorId="34151206" wp14:editId="27615110">
                <wp:simplePos x="0" y="0"/>
                <wp:positionH relativeFrom="column">
                  <wp:posOffset>-2540</wp:posOffset>
                </wp:positionH>
                <wp:positionV relativeFrom="page">
                  <wp:posOffset>5343525</wp:posOffset>
                </wp:positionV>
                <wp:extent cx="4251960" cy="1411605"/>
                <wp:effectExtent l="0" t="0" r="0" b="0"/>
                <wp:wrapNone/>
                <wp:docPr id="1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1960" cy="141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F7CE3" w:rsidRPr="000F7CE3" w:rsidRDefault="00E06426" w:rsidP="000F7CE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32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0F7CE3">
                              <w:rPr>
                                <w:rFonts w:asciiTheme="majorHAnsi" w:eastAsiaTheme="majorEastAsia" w:hAnsiTheme="majorHAnsi" w:cstheme="majorBidi"/>
                                <w:i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Autor: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  <w:t xml:space="preserve"> </w:t>
                            </w:r>
                            <w:r w:rsidRPr="000F7CE3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32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Antonio J Fernández Ares</w:t>
                            </w:r>
                          </w:p>
                          <w:p w:rsidR="00E06426" w:rsidRPr="00E06426" w:rsidRDefault="00E06426" w:rsidP="000F7CE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.2pt;margin-top:420.75pt;width:334.8pt;height:111.15pt;z-index:2516689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0F7CE3" w:rsidRPr="000F7CE3" w:rsidRDefault="00E06426" w:rsidP="000F7CE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32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0F7CE3">
                        <w:rPr>
                          <w:rFonts w:asciiTheme="majorHAnsi" w:eastAsiaTheme="majorEastAsia" w:hAnsiTheme="majorHAnsi" w:cstheme="majorBidi"/>
                          <w:i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Autor: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  <w:t xml:space="preserve"> </w:t>
                      </w:r>
                      <w:r w:rsidRPr="000F7CE3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32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Antonio J Fernández Ares</w:t>
                      </w:r>
                    </w:p>
                    <w:p w:rsidR="00E06426" w:rsidRPr="00E06426" w:rsidRDefault="00E06426" w:rsidP="000F7CE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36576" distB="36576" distL="36576" distR="36576" simplePos="0" relativeHeight="251665919" behindDoc="0" locked="0" layoutInCell="1" allowOverlap="1" wp14:anchorId="5B6FA755" wp14:editId="65733D85">
                <wp:simplePos x="0" y="0"/>
                <wp:positionH relativeFrom="column">
                  <wp:posOffset>-2540</wp:posOffset>
                </wp:positionH>
                <wp:positionV relativeFrom="page">
                  <wp:posOffset>3067050</wp:posOffset>
                </wp:positionV>
                <wp:extent cx="4251960" cy="552450"/>
                <wp:effectExtent l="0" t="0" r="0" b="0"/>
                <wp:wrapNone/>
                <wp:docPr id="1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196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06426" w:rsidRPr="00E06426" w:rsidRDefault="00E06426" w:rsidP="00E0642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06426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Proyecto Fin de Carrera</w:t>
                            </w:r>
                            <w:r w:rsidR="007E24CF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E06426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  <w:t>Ingeniería Informática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.2pt;margin-top:241.5pt;width:334.8pt;height:43.5pt;z-index:251665919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" filled="f" fillcolor="#fffffe" stroked="f" strokecolor="#212120" insetpen="t">
                <v:textbox inset="2.88pt,2.88pt,2.88pt,2.88pt">
                  <w:txbxContent>
                    <w:p w:rsidR="00E06426" w:rsidRPr="00E06426" w:rsidRDefault="00E06426" w:rsidP="00E0642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06426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Proyecto Fin de Carrera</w:t>
                      </w:r>
                      <w:r w:rsidR="007E24CF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Pr="00E06426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  <w:t>Ingeniería Informática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F7CE3">
        <w:rPr>
          <w:noProof/>
          <w:lang w:val="es-ES" w:eastAsia="es-ES"/>
        </w:rPr>
        <mc:AlternateContent>
          <mc:Choice Requires="wps">
            <w:drawing>
              <wp:anchor distT="36576" distB="36576" distL="36576" distR="36576" simplePos="0" relativeHeight="251673088" behindDoc="0" locked="0" layoutInCell="1" allowOverlap="1" wp14:anchorId="6EBBB8D6" wp14:editId="32AEE141">
                <wp:simplePos x="0" y="0"/>
                <wp:positionH relativeFrom="column">
                  <wp:posOffset>-2540</wp:posOffset>
                </wp:positionH>
                <wp:positionV relativeFrom="page">
                  <wp:posOffset>5848350</wp:posOffset>
                </wp:positionV>
                <wp:extent cx="4251960" cy="1362075"/>
                <wp:effectExtent l="0" t="0" r="0" b="9525"/>
                <wp:wrapNone/>
                <wp:docPr id="2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1960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F7CE3" w:rsidRPr="000F7CE3" w:rsidRDefault="000F7CE3" w:rsidP="000F7CE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0F7CE3">
                              <w:rPr>
                                <w:rFonts w:asciiTheme="majorHAnsi" w:eastAsiaTheme="majorEastAsia" w:hAnsiTheme="majorHAnsi" w:cstheme="majorBidi"/>
                                <w:i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Supervisores:</w:t>
                            </w:r>
                          </w:p>
                          <w:p w:rsidR="000F7CE3" w:rsidRPr="000F7CE3" w:rsidRDefault="000F7CE3" w:rsidP="000F7CE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0F7CE3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Juan Julián </w:t>
                            </w:r>
                            <w:proofErr w:type="spellStart"/>
                            <w:r w:rsidRPr="000F7CE3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Merelo</w:t>
                            </w:r>
                            <w:proofErr w:type="spellEnd"/>
                            <w:r w:rsidRPr="000F7CE3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0F7CE3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Guervós</w:t>
                            </w:r>
                            <w:proofErr w:type="spellEnd"/>
                          </w:p>
                          <w:p w:rsidR="000F7CE3" w:rsidRDefault="000F7CE3" w:rsidP="000F7CE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0F7CE3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Antonio Mora García</w:t>
                            </w:r>
                          </w:p>
                          <w:p w:rsidR="000F7CE3" w:rsidRPr="00E06426" w:rsidRDefault="000F7CE3" w:rsidP="000F7CE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.2pt;margin-top:460.5pt;width:334.8pt;height:107.25pt;z-index:2516730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" filled="f" fillcolor="#fffffe" stroked="f" strokecolor="#212120" insetpen="t">
                <v:textbox inset="2.88pt,2.88pt,2.88pt,2.88pt">
                  <w:txbxContent>
                    <w:p w:rsidR="000F7CE3" w:rsidRPr="000F7CE3" w:rsidRDefault="000F7CE3" w:rsidP="000F7CE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0F7CE3">
                        <w:rPr>
                          <w:rFonts w:asciiTheme="majorHAnsi" w:eastAsiaTheme="majorEastAsia" w:hAnsiTheme="majorHAnsi" w:cstheme="majorBidi"/>
                          <w:i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Supervisores:</w:t>
                      </w:r>
                    </w:p>
                    <w:p w:rsidR="000F7CE3" w:rsidRPr="000F7CE3" w:rsidRDefault="000F7CE3" w:rsidP="000F7CE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0F7CE3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Juan Julián </w:t>
                      </w:r>
                      <w:proofErr w:type="spellStart"/>
                      <w:r w:rsidRPr="000F7CE3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Merelo</w:t>
                      </w:r>
                      <w:proofErr w:type="spellEnd"/>
                      <w:r w:rsidRPr="000F7CE3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0F7CE3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Guervós</w:t>
                      </w:r>
                      <w:proofErr w:type="spellEnd"/>
                    </w:p>
                    <w:p w:rsidR="000F7CE3" w:rsidRDefault="000F7CE3" w:rsidP="000F7CE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0F7CE3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Antonio Mora García</w:t>
                      </w:r>
                    </w:p>
                    <w:p w:rsidR="000F7CE3" w:rsidRPr="00E06426" w:rsidRDefault="000F7CE3" w:rsidP="000F7CE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F7CE3">
        <w:rPr>
          <w:noProof/>
          <w:lang w:val="es-ES" w:eastAsia="es-ES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46B5BC31" wp14:editId="45017147">
                <wp:simplePos x="0" y="0"/>
                <wp:positionH relativeFrom="column">
                  <wp:posOffset>-2540</wp:posOffset>
                </wp:positionH>
                <wp:positionV relativeFrom="page">
                  <wp:posOffset>3495675</wp:posOffset>
                </wp:positionV>
                <wp:extent cx="4251960" cy="1276350"/>
                <wp:effectExtent l="0" t="0" r="0" b="0"/>
                <wp:wrapNone/>
                <wp:docPr id="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1960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06426" w:rsidRPr="007E24CF" w:rsidRDefault="00FB54C8" w:rsidP="00E0642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48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E24CF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48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EVOLUCIÓN DE</w:t>
                            </w:r>
                            <w:r w:rsidR="00B10964" w:rsidRPr="007E24CF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48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</w:r>
                            <w:proofErr w:type="spellStart"/>
                            <w:r w:rsidRPr="007E24CF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48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IAs</w:t>
                            </w:r>
                            <w:proofErr w:type="spellEnd"/>
                            <w:r w:rsidRPr="007E24CF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48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REACTIVAS</w:t>
                            </w:r>
                            <w:r w:rsidR="00E06426" w:rsidRPr="007E24CF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48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="00B10964" w:rsidRPr="007E24CF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48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EN </w:t>
                            </w:r>
                          </w:p>
                          <w:p w:rsidR="00E632D8" w:rsidRPr="007E24CF" w:rsidRDefault="00B10964" w:rsidP="00E0642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48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E24CF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48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EL</w:t>
                            </w:r>
                            <w:r w:rsidR="00E06426" w:rsidRPr="007E24CF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48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MARCO </w:t>
                            </w:r>
                            <w:r w:rsidRPr="007E24CF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48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DE LOS RTS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.2pt;margin-top:275.25pt;width:334.8pt;height:100.5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" filled="f" fillcolor="#fffffe" stroked="f" strokecolor="#212120" insetpen="t">
                <v:textbox inset="2.88pt,2.88pt,2.88pt,2.88pt">
                  <w:txbxContent>
                    <w:p w:rsidR="00E06426" w:rsidRPr="007E24CF" w:rsidRDefault="00FB54C8" w:rsidP="00E0642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48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E24CF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48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EVOLUCIÓN DE</w:t>
                      </w:r>
                      <w:r w:rsidR="00B10964" w:rsidRPr="007E24CF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48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</w:r>
                      <w:proofErr w:type="spellStart"/>
                      <w:r w:rsidRPr="007E24CF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48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IAs</w:t>
                      </w:r>
                      <w:proofErr w:type="spellEnd"/>
                      <w:r w:rsidRPr="007E24CF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48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REACTIVAS</w:t>
                      </w:r>
                      <w:r w:rsidR="00E06426" w:rsidRPr="007E24CF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48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="00B10964" w:rsidRPr="007E24CF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48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EN </w:t>
                      </w:r>
                    </w:p>
                    <w:p w:rsidR="00E632D8" w:rsidRPr="007E24CF" w:rsidRDefault="00B10964" w:rsidP="00E0642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48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E24CF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48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EL</w:t>
                      </w:r>
                      <w:r w:rsidR="00E06426" w:rsidRPr="007E24CF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48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MARCO </w:t>
                      </w:r>
                      <w:r w:rsidRPr="007E24CF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48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DE LOS RTS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B54C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743D38D" wp14:editId="201791A8">
                <wp:simplePos x="0" y="0"/>
                <wp:positionH relativeFrom="column">
                  <wp:posOffset>5608320</wp:posOffset>
                </wp:positionH>
                <wp:positionV relativeFrom="paragraph">
                  <wp:posOffset>7270750</wp:posOffset>
                </wp:positionV>
                <wp:extent cx="1807845" cy="2723515"/>
                <wp:effectExtent l="0" t="0" r="20955" b="19685"/>
                <wp:wrapNone/>
                <wp:docPr id="12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7845" cy="272351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BACC6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BACC6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BACC6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6" o:spid="_x0000_s1026" style="position:absolute;margin-left:441.6pt;margin-top:572.5pt;width:142.35pt;height:214.4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" fillcolor="#2787a0" strokecolor="#46aac5">
                <v:fill color2="#34b3d6" rotate="t" angle="180" colors="0 #2787a0;52429f #36b1d2;1 #34b3d6" focus="100%" type="gradient">
                  <o:fill v:ext="view" type="gradientUnscaled"/>
                </v:fill>
              </v:rect>
            </w:pict>
          </mc:Fallback>
        </mc:AlternateContent>
      </w:r>
      <w:r w:rsidR="00FB54C8">
        <w:rPr>
          <w:noProof/>
          <w:lang w:val="es-ES" w:eastAsia="es-ES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433B8DCF" wp14:editId="5EBC0561">
                <wp:simplePos x="0" y="0"/>
                <wp:positionH relativeFrom="column">
                  <wp:posOffset>0</wp:posOffset>
                </wp:positionH>
                <wp:positionV relativeFrom="page">
                  <wp:posOffset>2902585</wp:posOffset>
                </wp:positionV>
                <wp:extent cx="4251960" cy="4251960"/>
                <wp:effectExtent l="57150" t="19050" r="53340" b="91440"/>
                <wp:wrapNone/>
                <wp:docPr id="10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1960" cy="425196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0;margin-top:228.55pt;width:334.8pt;height:334.8pt;z-index:2516526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" fillcolor="#466a69 [1637]" strokecolor="#91b7b5 [3045]">
                <v:fill color2="#8eb5b4 [3013]" rotate="t" angle="180" colors="0 #6f908f;52429f #92bdbc;1 #92bfbd" focus="100%" type="gradient">
                  <o:fill v:ext="view" type="gradientUnscaled"/>
                </v:fill>
                <v:shadow on="t" color="black" opacity="22937f" origin=",.5" offset="0,.63889mm"/>
                <v:textbox inset="2.88pt,2.88pt,2.88pt,2.88pt"/>
                <w10:wrap anchory="page"/>
              </v:oval>
            </w:pict>
          </mc:Fallback>
        </mc:AlternateContent>
      </w:r>
      <w:r w:rsidR="00FB54C8">
        <w:rPr>
          <w:noProof/>
          <w:lang w:val="es-ES" w:eastAsia="es-ES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6E274981" wp14:editId="743BCFF3">
                <wp:simplePos x="0" y="0"/>
                <wp:positionH relativeFrom="column">
                  <wp:posOffset>1868805</wp:posOffset>
                </wp:positionH>
                <wp:positionV relativeFrom="page">
                  <wp:posOffset>4771390</wp:posOffset>
                </wp:positionV>
                <wp:extent cx="502920" cy="502920"/>
                <wp:effectExtent l="1905" t="8890" r="0" b="2540"/>
                <wp:wrapNone/>
                <wp:docPr id="9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" cy="502920"/>
                        </a:xfrm>
                        <a:prstGeom prst="ellipse">
                          <a:avLst/>
                        </a:pr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47.15pt;margin-top:375.7pt;width:39.6pt;height:39.6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" fillcolor="#fffffe" stroked="f" strokecolor="#212120" insetpen="t">
                <v:shadow color="#dcd6d4"/>
                <v:textbox inset="2.88pt,2.88pt,2.88pt,2.88pt"/>
                <w10:wrap anchory="page"/>
              </v:oval>
            </w:pict>
          </mc:Fallback>
        </mc:AlternateContent>
      </w:r>
      <w:r w:rsidR="00FB54C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5A5814F" wp14:editId="295E7A0F">
                <wp:simplePos x="0" y="0"/>
                <wp:positionH relativeFrom="column">
                  <wp:posOffset>1918970</wp:posOffset>
                </wp:positionH>
                <wp:positionV relativeFrom="page">
                  <wp:posOffset>3499485</wp:posOffset>
                </wp:positionV>
                <wp:extent cx="1800860" cy="3637280"/>
                <wp:effectExtent l="13970" t="13335" r="13970" b="6985"/>
                <wp:wrapNone/>
                <wp:docPr id="6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0860" cy="3637280"/>
                        </a:xfrm>
                        <a:custGeom>
                          <a:avLst/>
                          <a:gdLst>
                            <a:gd name="T0" fmla="*/ 0 w 565"/>
                            <a:gd name="T1" fmla="*/ 1141 h 1141"/>
                            <a:gd name="T2" fmla="*/ 565 w 565"/>
                            <a:gd name="T3" fmla="*/ 263 h 1141"/>
                            <a:gd name="T4" fmla="*/ 527 w 565"/>
                            <a:gd name="T5" fmla="*/ 0 h 1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65" h="1141">
                              <a:moveTo>
                                <a:pt x="0" y="1141"/>
                              </a:moveTo>
                              <a:cubicBezTo>
                                <a:pt x="325" y="978"/>
                                <a:pt x="565" y="640"/>
                                <a:pt x="565" y="263"/>
                              </a:cubicBezTo>
                              <a:cubicBezTo>
                                <a:pt x="565" y="129"/>
                                <a:pt x="538" y="39"/>
                                <a:pt x="527" y="0"/>
                              </a:cubicBezTo>
                            </a:path>
                          </a:pathLst>
                        </a:custGeom>
                        <a:noFill/>
                        <a:ln w="6376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5" o:spid="_x0000_s1026" style="position:absolute;margin-left:151.1pt;margin-top:275.55pt;width:141.8pt;height:286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565,1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" path="m,1141c325,978,565,640,565,263,565,129,538,39,527,e" filled="f" fillcolor="#fffffe" strokecolor="#fffffe" strokeweight=".17711mm">
                <v:stroke joinstyle="miter"/>
                <v:shadow color="#8c8682"/>
                <v:path arrowok="t" o:connecttype="custom" o:connectlocs="0,3637280;1800860,838391;1679740,0" o:connectangles="0,0,0"/>
                <w10:wrap anchory="page"/>
              </v:shape>
            </w:pict>
          </mc:Fallback>
        </mc:AlternateContent>
      </w:r>
      <w:r w:rsidR="00FB54C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87D5A6E" wp14:editId="6C0304A7">
                <wp:simplePos x="0" y="0"/>
                <wp:positionH relativeFrom="column">
                  <wp:posOffset>2192655</wp:posOffset>
                </wp:positionH>
                <wp:positionV relativeFrom="page">
                  <wp:posOffset>3617595</wp:posOffset>
                </wp:positionV>
                <wp:extent cx="1632585" cy="3535680"/>
                <wp:effectExtent l="11430" t="7620" r="13335" b="9525"/>
                <wp:wrapNone/>
                <wp:docPr id="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2585" cy="3535680"/>
                        </a:xfrm>
                        <a:custGeom>
                          <a:avLst/>
                          <a:gdLst>
                            <a:gd name="T0" fmla="*/ 0 w 512"/>
                            <a:gd name="T1" fmla="*/ 1109 h 1109"/>
                            <a:gd name="T2" fmla="*/ 512 w 512"/>
                            <a:gd name="T3" fmla="*/ 251 h 1109"/>
                            <a:gd name="T4" fmla="*/ 479 w 512"/>
                            <a:gd name="T5" fmla="*/ 0 h 11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12" h="1109">
                              <a:moveTo>
                                <a:pt x="0" y="1109"/>
                              </a:moveTo>
                              <a:cubicBezTo>
                                <a:pt x="306" y="937"/>
                                <a:pt x="512" y="617"/>
                                <a:pt x="512" y="251"/>
                              </a:cubicBezTo>
                              <a:cubicBezTo>
                                <a:pt x="512" y="164"/>
                                <a:pt x="500" y="80"/>
                                <a:pt x="479" y="0"/>
                              </a:cubicBezTo>
                            </a:path>
                          </a:pathLst>
                        </a:custGeom>
                        <a:noFill/>
                        <a:ln w="6376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6" o:spid="_x0000_s1026" style="position:absolute;margin-left:172.65pt;margin-top:284.85pt;width:128.55pt;height:278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512,1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" path="m,1109c306,937,512,617,512,251,512,164,500,80,479,e" filled="f" fillcolor="#fffffe" strokecolor="#fffffe" strokeweight=".17711mm">
                <v:stroke joinstyle="miter"/>
                <v:shadow color="#8c8682"/>
                <v:path arrowok="t" o:connecttype="custom" o:connectlocs="0,3535680;1632585,800231;1527360,0" o:connectangles="0,0,0"/>
                <w10:wrap anchory="page"/>
              </v:shape>
            </w:pict>
          </mc:Fallback>
        </mc:AlternateContent>
      </w:r>
      <w:r w:rsidR="00FB54C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AD65A93" wp14:editId="1C5DA66D">
                <wp:simplePos x="0" y="0"/>
                <wp:positionH relativeFrom="column">
                  <wp:posOffset>2056130</wp:posOffset>
                </wp:positionH>
                <wp:positionV relativeFrom="page">
                  <wp:posOffset>3611245</wp:posOffset>
                </wp:positionV>
                <wp:extent cx="1893570" cy="3535680"/>
                <wp:effectExtent l="8255" t="10795" r="12700" b="6350"/>
                <wp:wrapNone/>
                <wp:docPr id="4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3570" cy="3535680"/>
                        </a:xfrm>
                        <a:custGeom>
                          <a:avLst/>
                          <a:gdLst>
                            <a:gd name="T0" fmla="*/ 0 w 594"/>
                            <a:gd name="T1" fmla="*/ 1109 h 1109"/>
                            <a:gd name="T2" fmla="*/ 244 w 594"/>
                            <a:gd name="T3" fmla="*/ 933 h 1109"/>
                            <a:gd name="T4" fmla="*/ 518 w 594"/>
                            <a:gd name="T5" fmla="*/ 0 h 11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94" h="1109">
                              <a:moveTo>
                                <a:pt x="0" y="1109"/>
                              </a:moveTo>
                              <a:cubicBezTo>
                                <a:pt x="85" y="1064"/>
                                <a:pt x="172" y="1003"/>
                                <a:pt x="244" y="933"/>
                              </a:cubicBezTo>
                              <a:cubicBezTo>
                                <a:pt x="506" y="681"/>
                                <a:pt x="594" y="325"/>
                                <a:pt x="518" y="0"/>
                              </a:cubicBezTo>
                            </a:path>
                          </a:pathLst>
                        </a:custGeom>
                        <a:noFill/>
                        <a:ln w="6376">
                          <a:solidFill>
                            <a:srgbClr val="EFB32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7" o:spid="_x0000_s1026" style="position:absolute;margin-left:161.9pt;margin-top:284.35pt;width:149.1pt;height:278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594,1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" path="m,1109c85,1064,172,1003,244,933,506,681,594,325,518,e" filled="f" fillcolor="#fffffe" strokecolor="#efb32f" strokeweight=".17711mm">
                <v:stroke joinstyle="miter"/>
                <v:shadow color="#8c8682"/>
                <v:path arrowok="t" o:connecttype="custom" o:connectlocs="0,3535680;777830,2974562;1651295,0" o:connectangles="0,0,0"/>
                <w10:wrap anchory="page"/>
              </v:shape>
            </w:pict>
          </mc:Fallback>
        </mc:AlternateContent>
      </w:r>
      <w:r w:rsidR="00FB54C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FC66216" wp14:editId="08ADD291">
                <wp:simplePos x="0" y="0"/>
                <wp:positionH relativeFrom="column">
                  <wp:posOffset>2116455</wp:posOffset>
                </wp:positionH>
                <wp:positionV relativeFrom="page">
                  <wp:posOffset>3394075</wp:posOffset>
                </wp:positionV>
                <wp:extent cx="1775460" cy="3746500"/>
                <wp:effectExtent l="11430" t="12700" r="13335" b="12700"/>
                <wp:wrapNone/>
                <wp:docPr id="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75460" cy="3746500"/>
                        </a:xfrm>
                        <a:custGeom>
                          <a:avLst/>
                          <a:gdLst>
                            <a:gd name="T0" fmla="*/ 0 w 557"/>
                            <a:gd name="T1" fmla="*/ 1175 h 1175"/>
                            <a:gd name="T2" fmla="*/ 199 w 557"/>
                            <a:gd name="T3" fmla="*/ 1026 h 1175"/>
                            <a:gd name="T4" fmla="*/ 428 w 557"/>
                            <a:gd name="T5" fmla="*/ 0 h 11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57" h="1175">
                              <a:moveTo>
                                <a:pt x="0" y="1175"/>
                              </a:moveTo>
                              <a:cubicBezTo>
                                <a:pt x="71" y="1135"/>
                                <a:pt x="138" y="1085"/>
                                <a:pt x="199" y="1026"/>
                              </a:cubicBezTo>
                              <a:cubicBezTo>
                                <a:pt x="484" y="752"/>
                                <a:pt x="557" y="341"/>
                                <a:pt x="428" y="0"/>
                              </a:cubicBezTo>
                            </a:path>
                          </a:pathLst>
                        </a:custGeom>
                        <a:noFill/>
                        <a:ln w="6376">
                          <a:solidFill>
                            <a:srgbClr val="EFB32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8" o:spid="_x0000_s1026" style="position:absolute;margin-left:166.65pt;margin-top:267.25pt;width:139.8pt;height:2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557,1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" path="m,1175v71,-40,138,-90,199,-149c484,752,557,341,428,e" filled="f" fillcolor="#fffffe" strokecolor="#efb32f" strokeweight=".17711mm">
                <v:stroke joinstyle="miter"/>
                <v:shadow color="#8c8682"/>
                <v:path arrowok="t" o:connecttype="custom" o:connectlocs="0,3746500;634321,3271412;1364267,0" o:connectangles="0,0,0"/>
                <w10:wrap anchory="page"/>
              </v:shape>
            </w:pict>
          </mc:Fallback>
        </mc:AlternateContent>
      </w:r>
      <w:r w:rsidR="00FB54C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F73BFB9" wp14:editId="668ED4C7">
                <wp:simplePos x="0" y="0"/>
                <wp:positionH relativeFrom="column">
                  <wp:posOffset>1800860</wp:posOffset>
                </wp:positionH>
                <wp:positionV relativeFrom="page">
                  <wp:posOffset>3524885</wp:posOffset>
                </wp:positionV>
                <wp:extent cx="1928495" cy="3599180"/>
                <wp:effectExtent l="10160" t="10160" r="13970" b="10160"/>
                <wp:wrapNone/>
                <wp:docPr id="2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28495" cy="3599180"/>
                        </a:xfrm>
                        <a:custGeom>
                          <a:avLst/>
                          <a:gdLst>
                            <a:gd name="T0" fmla="*/ 0 w 605"/>
                            <a:gd name="T1" fmla="*/ 1129 h 1129"/>
                            <a:gd name="T2" fmla="*/ 605 w 605"/>
                            <a:gd name="T3" fmla="*/ 244 h 1129"/>
                            <a:gd name="T4" fmla="*/ 572 w 605"/>
                            <a:gd name="T5" fmla="*/ 0 h 11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605" h="1129">
                              <a:moveTo>
                                <a:pt x="0" y="1129"/>
                              </a:moveTo>
                              <a:cubicBezTo>
                                <a:pt x="344" y="980"/>
                                <a:pt x="605" y="632"/>
                                <a:pt x="605" y="244"/>
                              </a:cubicBezTo>
                              <a:cubicBezTo>
                                <a:pt x="605" y="139"/>
                                <a:pt x="588" y="57"/>
                                <a:pt x="572" y="0"/>
                              </a:cubicBezTo>
                            </a:path>
                          </a:pathLst>
                        </a:custGeom>
                        <a:noFill/>
                        <a:ln w="6376">
                          <a:solidFill>
                            <a:srgbClr val="FFFFFE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9" o:spid="_x0000_s1026" style="position:absolute;margin-left:141.8pt;margin-top:277.55pt;width:151.85pt;height:283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605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" path="m,1129c344,980,605,632,605,244,605,139,588,57,572,e" filled="f" fillcolor="#fffffe" strokecolor="#fffffe" strokeweight=".17711mm">
                <v:stroke joinstyle="miter"/>
                <v:shadow color="#8c8682"/>
                <v:path arrowok="t" o:connecttype="custom" o:connectlocs="0,3599180;1928495,777856;1823304,0" o:connectangles="0,0,0"/>
                <w10:wrap anchory="page"/>
              </v:shape>
            </w:pict>
          </mc:Fallback>
        </mc:AlternateContent>
      </w:r>
    </w:p>
    <w:p w:rsidR="00BF6BBA" w:rsidRDefault="00BF6BBA">
      <w:pPr>
        <w:rPr>
          <w:lang w:val="es-ES"/>
        </w:rPr>
      </w:pPr>
      <w:r>
        <w:rPr>
          <w:lang w:val="es-ES"/>
        </w:rPr>
        <w:br w:type="page"/>
      </w:r>
    </w:p>
    <w:p w:rsidR="00BF6BBA" w:rsidRDefault="00BF6BBA" w:rsidP="00BF6BBA">
      <w:pPr>
        <w:divId w:val="171996414"/>
        <w:rPr>
          <w:lang w:val="es-ES"/>
        </w:rPr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36576" distB="36576" distL="36576" distR="36576" simplePos="0" relativeHeight="251684352" behindDoc="0" locked="0" layoutInCell="1" allowOverlap="1" wp14:anchorId="7F32D6C7" wp14:editId="5C668D0C">
                <wp:simplePos x="0" y="0"/>
                <wp:positionH relativeFrom="column">
                  <wp:posOffset>6985</wp:posOffset>
                </wp:positionH>
                <wp:positionV relativeFrom="page">
                  <wp:posOffset>2905125</wp:posOffset>
                </wp:positionV>
                <wp:extent cx="4251960" cy="447675"/>
                <wp:effectExtent l="0" t="0" r="0" b="9525"/>
                <wp:wrapNone/>
                <wp:docPr id="2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1960" cy="4476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6BBA" w:rsidRPr="00E06426" w:rsidRDefault="00BF6BBA" w:rsidP="00BF6BB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06426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Proyecto Fin de Carrera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E06426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  <w:t>Ingeniería Informática</w:t>
                            </w:r>
                          </w:p>
                        </w:txbxContent>
                      </wps:txbx>
                      <wps:bodyPr rot="0" vert="horz" wrap="square" lIns="228600" tIns="72000" rIns="2286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55pt;margin-top:228.75pt;width:334.8pt;height:35.25pt;z-index:2516843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" fillcolor="#679b9a [2405]" stroked="f">
                <v:textbox inset="18pt,2mm,18pt,0">
                  <w:txbxContent>
                    <w:p w:rsidR="00BF6BBA" w:rsidRPr="00E06426" w:rsidRDefault="00BF6BBA" w:rsidP="00BF6BB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06426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Proyecto Fin de Carrera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Pr="00E06426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  <w:t>Ingeniería Informática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9DA455E" wp14:editId="45A40D93">
                <wp:simplePos x="0" y="0"/>
                <wp:positionH relativeFrom="column">
                  <wp:posOffset>5608320</wp:posOffset>
                </wp:positionH>
                <wp:positionV relativeFrom="paragraph">
                  <wp:posOffset>7270750</wp:posOffset>
                </wp:positionV>
                <wp:extent cx="1807845" cy="2723515"/>
                <wp:effectExtent l="0" t="0" r="20955" b="19685"/>
                <wp:wrapNone/>
                <wp:docPr id="32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7845" cy="272351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BACC6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BACC6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BACC6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BACC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6" o:spid="_x0000_s1026" style="position:absolute;margin-left:441.6pt;margin-top:572.5pt;width:142.35pt;height:214.4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" fillcolor="#2787a0" strokecolor="#46aac5">
                <v:fill color2="#34b3d6" rotate="t" angle="180" colors="0 #2787a0;52429f #36b1d2;1 #34b3d6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36576" distB="36576" distL="36576" distR="36576" simplePos="0" relativeHeight="251675136" behindDoc="0" locked="0" layoutInCell="1" allowOverlap="1" wp14:anchorId="41A9A5EE" wp14:editId="244F7A06">
                <wp:simplePos x="0" y="0"/>
                <wp:positionH relativeFrom="column">
                  <wp:posOffset>0</wp:posOffset>
                </wp:positionH>
                <wp:positionV relativeFrom="page">
                  <wp:posOffset>2902585</wp:posOffset>
                </wp:positionV>
                <wp:extent cx="4251960" cy="4251960"/>
                <wp:effectExtent l="0" t="0" r="0" b="0"/>
                <wp:wrapNone/>
                <wp:docPr id="3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1960" cy="4251960"/>
                        </a:xfrm>
                        <a:prstGeom prst="ellipse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0;margin-top:228.55pt;width:334.8pt;height:334.8pt;z-index:2516751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" fillcolor="white [3201]" stroked="f" strokeweight="2pt">
                <v:textbox inset="2.88pt,2.88pt,2.88pt,2.88pt"/>
                <w10:wrap anchory="page"/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36576" distB="36576" distL="36576" distR="36576" simplePos="0" relativeHeight="251696640" behindDoc="0" locked="0" layoutInCell="1" allowOverlap="1" wp14:anchorId="1808F480" wp14:editId="2A988E72">
                <wp:simplePos x="0" y="0"/>
                <wp:positionH relativeFrom="column">
                  <wp:posOffset>1868805</wp:posOffset>
                </wp:positionH>
                <wp:positionV relativeFrom="page">
                  <wp:posOffset>4771390</wp:posOffset>
                </wp:positionV>
                <wp:extent cx="502920" cy="502920"/>
                <wp:effectExtent l="0" t="0" r="11430" b="11430"/>
                <wp:wrapNone/>
                <wp:docPr id="3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" cy="5029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47.15pt;margin-top:375.7pt;width:39.6pt;height:39.6pt;z-index:2516966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" fillcolor="white [3201]" strokecolor="#9cbebd [3205]" strokeweight="2pt">
                <v:textbox inset="2.88pt,2.88pt,2.88pt,2.88pt"/>
                <w10:wrap anchory="page"/>
              </v:oval>
            </w:pict>
          </mc:Fallback>
        </mc:AlternateContent>
      </w:r>
    </w:p>
    <w:p w:rsidR="004C4309" w:rsidRDefault="004C4309">
      <w:pPr>
        <w:divId w:val="171996414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36576" distB="36576" distL="36576" distR="36576" simplePos="0" relativeHeight="251678208" behindDoc="0" locked="0" layoutInCell="1" allowOverlap="1" wp14:anchorId="61915E42" wp14:editId="20D9E7CA">
                <wp:simplePos x="0" y="0"/>
                <wp:positionH relativeFrom="column">
                  <wp:posOffset>-2540</wp:posOffset>
                </wp:positionH>
                <wp:positionV relativeFrom="page">
                  <wp:posOffset>3381375</wp:posOffset>
                </wp:positionV>
                <wp:extent cx="4251960" cy="1276350"/>
                <wp:effectExtent l="0" t="0" r="15240" b="19050"/>
                <wp:wrapNone/>
                <wp:docPr id="3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1960" cy="1276350"/>
                        </a:xfrm>
                        <a:prstGeom prst="rect">
                          <a:avLst/>
                        </a:prstGeom>
                        <a:effectLst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BBA" w:rsidRPr="007E24CF" w:rsidRDefault="00BF6BBA" w:rsidP="00BF6BB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48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E24CF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48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EVOLUCIÓN DE</w:t>
                            </w:r>
                            <w:r w:rsidRPr="007E24CF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48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</w:r>
                            <w:proofErr w:type="spellStart"/>
                            <w:r w:rsidRPr="007E24CF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48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IAs</w:t>
                            </w:r>
                            <w:proofErr w:type="spellEnd"/>
                            <w:r w:rsidRPr="007E24CF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48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REACTIVAS EN </w:t>
                            </w:r>
                          </w:p>
                          <w:p w:rsidR="00BF6BBA" w:rsidRPr="007E24CF" w:rsidRDefault="00BF6BBA" w:rsidP="00BF6BB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48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E24CF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48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EL MARCO DE LOS RT</w:t>
                            </w:r>
                            <w:bookmarkStart w:id="0" w:name="_GoBack"/>
                            <w:r w:rsidRPr="007E24CF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48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</w:t>
                            </w:r>
                            <w:bookmarkEnd w:id="0"/>
                          </w:p>
                        </w:txbxContent>
                      </wps:txbx>
                      <wps:bodyPr rot="0" vert="horz" wrap="square" lIns="228600" tIns="45720" rIns="2286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.2pt;margin-top:266.25pt;width:334.8pt;height:100.5pt;z-index:2516782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" fillcolor="#7b7526 [1638]" strokecolor="#cec65f [3046]">
                <v:fill color2="#cdc55c [3014]" rotate="t" angle="180" colors="0 #a7a043;52429f #dad15a;1 #ded457" focus="100%" type="gradient">
                  <o:fill v:ext="view" type="gradientUnscaled"/>
                </v:fill>
                <v:textbox inset="18pt,,18pt">
                  <w:txbxContent>
                    <w:p w:rsidR="00BF6BBA" w:rsidRPr="007E24CF" w:rsidRDefault="00BF6BBA" w:rsidP="00BF6BB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48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E24CF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48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EVOLUCIÓN DE</w:t>
                      </w:r>
                      <w:r w:rsidRPr="007E24CF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48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</w:r>
                      <w:proofErr w:type="spellStart"/>
                      <w:r w:rsidRPr="007E24CF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48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IAs</w:t>
                      </w:r>
                      <w:proofErr w:type="spellEnd"/>
                      <w:r w:rsidRPr="007E24CF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48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REACTIVAS EN </w:t>
                      </w:r>
                    </w:p>
                    <w:p w:rsidR="00BF6BBA" w:rsidRPr="007E24CF" w:rsidRDefault="00BF6BBA" w:rsidP="00BF6BB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48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E24CF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48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EL MARCO DE LOS RT</w:t>
                      </w:r>
                      <w:bookmarkStart w:id="1" w:name="_GoBack"/>
                      <w:r w:rsidRPr="007E24CF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48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</w:t>
                      </w:r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C4309" w:rsidRDefault="0099695F">
      <w:pPr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36576" distB="36576" distL="36576" distR="36576" simplePos="0" relativeHeight="251686400" behindDoc="0" locked="0" layoutInCell="1" allowOverlap="1" wp14:anchorId="18CBC46D" wp14:editId="5C3B5892">
                <wp:simplePos x="0" y="0"/>
                <wp:positionH relativeFrom="column">
                  <wp:posOffset>-2540</wp:posOffset>
                </wp:positionH>
                <wp:positionV relativeFrom="page">
                  <wp:posOffset>5381625</wp:posOffset>
                </wp:positionV>
                <wp:extent cx="4251960" cy="1411605"/>
                <wp:effectExtent l="0" t="0" r="15240" b="17145"/>
                <wp:wrapNone/>
                <wp:docPr id="2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1960" cy="1411605"/>
                        </a:xfrm>
                        <a:prstGeom prst="rect">
                          <a:avLst/>
                        </a:prstGeom>
                        <a:effectLst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BBA" w:rsidRDefault="00BF6BBA" w:rsidP="00BF6BB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32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0F7CE3">
                              <w:rPr>
                                <w:rFonts w:asciiTheme="majorHAnsi" w:eastAsiaTheme="majorEastAsia" w:hAnsiTheme="majorHAnsi" w:cstheme="majorBidi"/>
                                <w:i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Autor: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  <w:t xml:space="preserve"> </w:t>
                            </w:r>
                            <w:r w:rsidRPr="000F7CE3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32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Antonio J Fernández Ares</w:t>
                            </w:r>
                          </w:p>
                          <w:p w:rsidR="0099695F" w:rsidRPr="0099695F" w:rsidRDefault="0099695F" w:rsidP="00BF6BB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 w:val="14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BF6BBA" w:rsidRPr="000F7CE3" w:rsidRDefault="00BF6BBA" w:rsidP="00BF6BB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0F7CE3">
                              <w:rPr>
                                <w:rFonts w:asciiTheme="majorHAnsi" w:eastAsiaTheme="majorEastAsia" w:hAnsiTheme="majorHAnsi" w:cstheme="majorBidi"/>
                                <w:i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Supervisores:</w:t>
                            </w:r>
                          </w:p>
                          <w:p w:rsidR="00BF6BBA" w:rsidRPr="000F7CE3" w:rsidRDefault="00BF6BBA" w:rsidP="00BF6BB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0F7CE3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Juan Julián </w:t>
                            </w:r>
                            <w:proofErr w:type="spellStart"/>
                            <w:r w:rsidRPr="000F7CE3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Merelo</w:t>
                            </w:r>
                            <w:proofErr w:type="spellEnd"/>
                            <w:r w:rsidRPr="000F7CE3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0F7CE3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Guervós</w:t>
                            </w:r>
                            <w:proofErr w:type="spellEnd"/>
                          </w:p>
                          <w:p w:rsidR="00BF6BBA" w:rsidRDefault="00BF6BBA" w:rsidP="00BF6BB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0F7CE3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Antonio Mora García</w:t>
                            </w:r>
                          </w:p>
                          <w:p w:rsidR="00BF6BBA" w:rsidRPr="00E06426" w:rsidRDefault="00BF6BBA" w:rsidP="00BF6BB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228600" tIns="45720" rIns="2286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.2pt;margin-top:423.75pt;width:334.8pt;height:111.15pt;z-index:2516864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" fillcolor="#60523f [1641]" strokecolor="#aa977f [3049]">
                <v:fill color2="#a9967c [3017]" rotate="t" angle="180" colors="0 #877660;52429f #b19c7f;1 #b39d7e" focus="100%" type="gradient">
                  <o:fill v:ext="view" type="gradientUnscaled"/>
                </v:fill>
                <v:textbox inset="18pt,,18pt">
                  <w:txbxContent>
                    <w:p w:rsidR="00BF6BBA" w:rsidRDefault="00BF6BBA" w:rsidP="00BF6BB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32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0F7CE3">
                        <w:rPr>
                          <w:rFonts w:asciiTheme="majorHAnsi" w:eastAsiaTheme="majorEastAsia" w:hAnsiTheme="majorHAnsi" w:cstheme="majorBidi"/>
                          <w:i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Autor: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  <w:t xml:space="preserve"> </w:t>
                      </w:r>
                      <w:r w:rsidRPr="000F7CE3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32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Antonio J Fernández Ares</w:t>
                      </w:r>
                    </w:p>
                    <w:p w:rsidR="0099695F" w:rsidRPr="0099695F" w:rsidRDefault="0099695F" w:rsidP="00BF6BB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 w:val="14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BF6BBA" w:rsidRPr="000F7CE3" w:rsidRDefault="00BF6BBA" w:rsidP="00BF6BB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0F7CE3">
                        <w:rPr>
                          <w:rFonts w:asciiTheme="majorHAnsi" w:eastAsiaTheme="majorEastAsia" w:hAnsiTheme="majorHAnsi" w:cstheme="majorBidi"/>
                          <w:i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Supervisores:</w:t>
                      </w:r>
                    </w:p>
                    <w:p w:rsidR="00BF6BBA" w:rsidRPr="000F7CE3" w:rsidRDefault="00BF6BBA" w:rsidP="00BF6BB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0F7CE3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Juan Julián </w:t>
                      </w:r>
                      <w:proofErr w:type="spellStart"/>
                      <w:r w:rsidRPr="000F7CE3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Merelo</w:t>
                      </w:r>
                      <w:proofErr w:type="spellEnd"/>
                      <w:r w:rsidRPr="000F7CE3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0F7CE3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Guervós</w:t>
                      </w:r>
                      <w:proofErr w:type="spellEnd"/>
                    </w:p>
                    <w:p w:rsidR="00BF6BBA" w:rsidRDefault="00BF6BBA" w:rsidP="00BF6BB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0F7CE3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Antonio Mora García</w:t>
                      </w:r>
                    </w:p>
                    <w:p w:rsidR="00BF6BBA" w:rsidRPr="00E06426" w:rsidRDefault="00BF6BBA" w:rsidP="00BF6BB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36576" distB="36576" distL="36576" distR="36576" simplePos="0" relativeHeight="251689472" behindDoc="0" locked="0" layoutInCell="1" allowOverlap="1" wp14:anchorId="1DBA3B05" wp14:editId="0C76E691">
                <wp:simplePos x="0" y="0"/>
                <wp:positionH relativeFrom="column">
                  <wp:posOffset>-2540</wp:posOffset>
                </wp:positionH>
                <wp:positionV relativeFrom="page">
                  <wp:posOffset>6838950</wp:posOffset>
                </wp:positionV>
                <wp:extent cx="4251960" cy="335280"/>
                <wp:effectExtent l="0" t="0" r="0" b="7620"/>
                <wp:wrapNone/>
                <wp:docPr id="4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1960" cy="3352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4309" w:rsidRPr="00E06426" w:rsidRDefault="004C4309" w:rsidP="004C4309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Año 2012</w:t>
                            </w:r>
                          </w:p>
                        </w:txbxContent>
                      </wps:txbx>
                      <wps:bodyPr rot="0" vert="horz" wrap="square" lIns="228600" tIns="45720" rIns="2286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.2pt;margin-top:538.5pt;width:334.8pt;height:26.4pt;z-index:2516894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" fillcolor="#679b9a [2405]" stroked="f">
                <v:textbox inset="18pt,,18pt">
                  <w:txbxContent>
                    <w:p w:rsidR="004C4309" w:rsidRPr="00E06426" w:rsidRDefault="004C4309" w:rsidP="004C4309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Año 2012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C4309">
        <w:rPr>
          <w:noProof/>
          <w:lang w:val="es-ES" w:eastAsia="es-ES"/>
        </w:rPr>
        <mc:AlternateContent>
          <mc:Choice Requires="wps">
            <w:drawing>
              <wp:anchor distT="36576" distB="36576" distL="36576" distR="36576" simplePos="0" relativeHeight="251695616" behindDoc="0" locked="0" layoutInCell="1" allowOverlap="1" wp14:anchorId="555C9BDF" wp14:editId="5CD49A98">
                <wp:simplePos x="0" y="0"/>
                <wp:positionH relativeFrom="column">
                  <wp:posOffset>1321435</wp:posOffset>
                </wp:positionH>
                <wp:positionV relativeFrom="page">
                  <wp:posOffset>4693920</wp:posOffset>
                </wp:positionV>
                <wp:extent cx="1609725" cy="647700"/>
                <wp:effectExtent l="0" t="0" r="9525" b="0"/>
                <wp:wrapNone/>
                <wp:docPr id="4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647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4309" w:rsidRPr="00BF6BBA" w:rsidRDefault="004C4309" w:rsidP="004C4309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228600" tIns="45720" rIns="2286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04.05pt;margin-top:369.6pt;width:126.75pt;height:51pt;z-index:2516956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" fillcolor="#679b9a [2405]" stroked="f">
                <v:textbox inset="18pt,,18pt">
                  <w:txbxContent>
                    <w:p w:rsidR="004C4309" w:rsidRPr="00BF6BBA" w:rsidRDefault="004C4309" w:rsidP="004C4309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C4309">
        <w:rPr>
          <w:noProof/>
          <w:lang w:val="es-ES" w:eastAsia="es-ES"/>
        </w:rPr>
        <mc:AlternateContent>
          <mc:Choice Requires="wps">
            <w:drawing>
              <wp:anchor distT="36576" distB="36576" distL="36576" distR="36576" simplePos="0" relativeHeight="251690495" behindDoc="0" locked="0" layoutInCell="1" allowOverlap="1" wp14:anchorId="502D6C11" wp14:editId="7997B02C">
                <wp:simplePos x="0" y="0"/>
                <wp:positionH relativeFrom="column">
                  <wp:posOffset>2977515</wp:posOffset>
                </wp:positionH>
                <wp:positionV relativeFrom="page">
                  <wp:posOffset>4695825</wp:posOffset>
                </wp:positionV>
                <wp:extent cx="1276350" cy="647700"/>
                <wp:effectExtent l="0" t="0" r="0" b="0"/>
                <wp:wrapNone/>
                <wp:docPr id="4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647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4309" w:rsidRPr="00BF6BBA" w:rsidRDefault="00A632F6" w:rsidP="004C4309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>
                                  <wp:extent cx="541020" cy="541020"/>
                                  <wp:effectExtent l="0" t="0" r="0" b="0"/>
                                  <wp:docPr id="47" name="Imagen 47" descr="http://giig.ugr.es/~pcano/logos/simbolocolo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http://giig.ugr.es/~pcano/logos/simbolocolo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1020" cy="541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228600" tIns="36000" rIns="228600" bIns="36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34.45pt;margin-top:369.75pt;width:100.5pt;height:51pt;z-index:251690495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" fillcolor="#679b9a [2405]" stroked="f">
                <v:textbox inset="18pt,1mm,18pt,1mm">
                  <w:txbxContent>
                    <w:p w:rsidR="004C4309" w:rsidRPr="00BF6BBA" w:rsidRDefault="00A632F6" w:rsidP="004C4309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>
                            <wp:extent cx="541020" cy="541020"/>
                            <wp:effectExtent l="0" t="0" r="0" b="0"/>
                            <wp:docPr id="47" name="Imagen 47" descr="http://giig.ugr.es/~pcano/logos/simbolocolo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http://giig.ugr.es/~pcano/logos/simbolocolo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1020" cy="541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C4309">
        <w:rPr>
          <w:noProof/>
          <w:lang w:val="es-ES" w:eastAsia="es-ES"/>
        </w:rPr>
        <mc:AlternateContent>
          <mc:Choice Requires="wps">
            <w:drawing>
              <wp:anchor distT="36576" distB="36576" distL="36576" distR="36576" simplePos="0" relativeHeight="251683839" behindDoc="0" locked="0" layoutInCell="1" allowOverlap="1" wp14:anchorId="4B4E8CAF" wp14:editId="1F77E36D">
                <wp:simplePos x="0" y="0"/>
                <wp:positionH relativeFrom="column">
                  <wp:posOffset>-2539</wp:posOffset>
                </wp:positionH>
                <wp:positionV relativeFrom="page">
                  <wp:posOffset>4695825</wp:posOffset>
                </wp:positionV>
                <wp:extent cx="1276350" cy="647700"/>
                <wp:effectExtent l="0" t="0" r="0" b="0"/>
                <wp:wrapNone/>
                <wp:docPr id="4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647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6BBA" w:rsidRPr="00BF6BBA" w:rsidRDefault="00BF6BBA" w:rsidP="004C4309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F6BBA">
                              <w:rPr>
                                <w:rFonts w:asciiTheme="majorHAnsi" w:eastAsiaTheme="majorEastAsia" w:hAnsiTheme="majorHAnsi" w:cstheme="majorBidi"/>
                                <w:color w:val="auto"/>
                                <w:kern w:val="0"/>
                                <w:szCs w:val="72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Universidad de Granada</w:t>
                            </w:r>
                          </w:p>
                        </w:txbxContent>
                      </wps:txbx>
                      <wps:bodyPr rot="0" vert="horz" wrap="square" lIns="228600" tIns="45720" rIns="2286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.2pt;margin-top:369.75pt;width:100.5pt;height:51pt;z-index:251683839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" fillcolor="#679b9a [2405]" stroked="f">
                <v:textbox inset="18pt,,18pt">
                  <w:txbxContent>
                    <w:p w:rsidR="00BF6BBA" w:rsidRPr="00BF6BBA" w:rsidRDefault="00BF6BBA" w:rsidP="004C4309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F6BBA">
                        <w:rPr>
                          <w:rFonts w:asciiTheme="majorHAnsi" w:eastAsiaTheme="majorEastAsia" w:hAnsiTheme="majorHAnsi" w:cstheme="majorBidi"/>
                          <w:color w:val="auto"/>
                          <w:kern w:val="0"/>
                          <w:szCs w:val="72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Universidad de Granada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C4309">
        <w:rPr>
          <w:lang w:val="es-ES"/>
        </w:rPr>
        <w:br w:type="page"/>
      </w:r>
    </w:p>
    <w:p w:rsidR="00E632D8" w:rsidRDefault="004C4309">
      <w:pPr>
        <w:divId w:val="171996414"/>
        <w:rPr>
          <w:lang w:val="es-ES"/>
        </w:rPr>
      </w:pPr>
      <w:r w:rsidRPr="004C4309">
        <w:rPr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3ED65CF" wp14:editId="45677178">
                <wp:simplePos x="0" y="0"/>
                <wp:positionH relativeFrom="column">
                  <wp:posOffset>4005580</wp:posOffset>
                </wp:positionH>
                <wp:positionV relativeFrom="paragraph">
                  <wp:posOffset>-1323340</wp:posOffset>
                </wp:positionV>
                <wp:extent cx="1807640" cy="5061412"/>
                <wp:effectExtent l="0" t="0" r="0" b="0"/>
                <wp:wrapNone/>
                <wp:docPr id="379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7640" cy="5061412"/>
                        </a:xfrm>
                        <a:prstGeom prst="rect">
                          <a:avLst/>
                        </a:prstGeom>
                        <a:effectLst/>
                        <a:extLst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4" o:spid="_x0000_s1026" style="position:absolute;margin-left:315.4pt;margin-top:-104.2pt;width:142.35pt;height:398.55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" fillcolor="#60523f [1641]" strokecolor="#aa977f [3049]">
                <v:fill color2="#a9967c [3017]" rotate="t" angle="180" colors="0 #877660;52429f #b19c7f;1 #b39d7e" focus="100%" type="gradient">
                  <o:fill v:ext="view" type="gradientUnscaled"/>
                </v:fill>
              </v:rect>
            </w:pict>
          </mc:Fallback>
        </mc:AlternateContent>
      </w:r>
      <w:r w:rsidRPr="004C4309">
        <w:rPr>
          <w:lang w:val="es-ES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8590912" wp14:editId="5ABDAE4F">
                <wp:simplePos x="0" y="0"/>
                <wp:positionH relativeFrom="column">
                  <wp:posOffset>-1478915</wp:posOffset>
                </wp:positionH>
                <wp:positionV relativeFrom="paragraph">
                  <wp:posOffset>-1323340</wp:posOffset>
                </wp:positionV>
                <wp:extent cx="5464649" cy="5061412"/>
                <wp:effectExtent l="0" t="0" r="0" b="0"/>
                <wp:wrapNone/>
                <wp:docPr id="380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4649" cy="5061412"/>
                        </a:xfrm>
                        <a:prstGeom prst="rect">
                          <a:avLst/>
                        </a:prstGeom>
                        <a:effectLst/>
                        <a:extLst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309" w:rsidRPr="005A6713" w:rsidRDefault="004C4309" w:rsidP="004C4309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72"/>
                              </w:rPr>
                            </w:pPr>
                          </w:p>
                          <w:p w:rsidR="004C4309" w:rsidRPr="00D3022C" w:rsidRDefault="004C4309" w:rsidP="004C4309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Cs w:val="72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alias w:val="Título"/>
                              <w:id w:val="-381946296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4C4309" w:rsidRDefault="004C4309" w:rsidP="004C4309">
                                <w:pPr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4C4309" w:rsidRPr="00D3022C" w:rsidRDefault="004C4309" w:rsidP="004C4309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456867" w:themeColor="accent2" w:themeShade="80"/>
                                <w:sz w:val="44"/>
                                <w:szCs w:val="72"/>
                              </w:rPr>
                            </w:pPr>
                          </w:p>
                          <w:tbl>
                            <w:tblPr>
                              <w:tblStyle w:val="EncabezadoCar"/>
                              <w:tblW w:w="0" w:type="auto"/>
                              <w:tblInd w:w="2361" w:type="dxa"/>
                              <w:tblLook w:val="0600" w:firstRow="0" w:lastRow="0" w:firstColumn="0" w:lastColumn="0" w:noHBand="1" w:noVBand="1"/>
                            </w:tblPr>
                            <w:tblGrid>
                              <w:gridCol w:w="1985"/>
                              <w:gridCol w:w="3348"/>
                            </w:tblGrid>
                            <w:tr w:rsidR="004C4309" w:rsidTr="00A028EB">
                              <w:tc>
                                <w:tcPr>
                                  <w:tcW w:w="1985" w:type="dxa"/>
                                </w:tcPr>
                                <w:p w:rsidR="004C4309" w:rsidRPr="000F7109" w:rsidRDefault="004C4309" w:rsidP="00A028EB">
                                  <w:pPr>
                                    <w:spacing w:after="200" w:line="276" w:lineRule="aut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Autor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348" w:type="dxa"/>
                                </w:tcPr>
                                <w:p w:rsidR="004C4309" w:rsidRPr="000F7109" w:rsidRDefault="004C4309" w:rsidP="00A028EB">
                                  <w:pPr>
                                    <w:spacing w:after="200" w:line="276" w:lineRule="aut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Antonio J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Fernández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Ares</w:t>
                                  </w:r>
                                </w:p>
                              </w:tc>
                            </w:tr>
                            <w:tr w:rsidR="004C4309" w:rsidTr="00A028EB">
                              <w:tc>
                                <w:tcPr>
                                  <w:tcW w:w="1985" w:type="dxa"/>
                                </w:tcPr>
                                <w:p w:rsidR="004C4309" w:rsidRPr="000F7109" w:rsidRDefault="004C4309" w:rsidP="00A028EB">
                                  <w:pPr>
                                    <w:spacing w:after="200" w:line="276" w:lineRule="aut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Supervisor:</w:t>
                                  </w:r>
                                </w:p>
                              </w:tc>
                              <w:tc>
                                <w:tcPr>
                                  <w:tcW w:w="3348" w:type="dxa"/>
                                </w:tcPr>
                                <w:p w:rsidR="004C4309" w:rsidRPr="000F7109" w:rsidRDefault="004C4309" w:rsidP="00A028EB">
                                  <w:pPr>
                                    <w:spacing w:after="200" w:line="276" w:lineRule="aut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Juan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Julián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Merelo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Guervós</w:t>
                                  </w:r>
                                  <w:proofErr w:type="spellEnd"/>
                                </w:p>
                              </w:tc>
                            </w:tr>
                            <w:tr w:rsidR="004C4309" w:rsidTr="00A028EB">
                              <w:tc>
                                <w:tcPr>
                                  <w:tcW w:w="1985" w:type="dxa"/>
                                </w:tcPr>
                                <w:p w:rsidR="004C4309" w:rsidRPr="000F7109" w:rsidRDefault="004C4309" w:rsidP="00A028EB">
                                  <w:pPr>
                                    <w:spacing w:after="200" w:line="276" w:lineRule="aut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Co-supervisor:</w:t>
                                  </w:r>
                                </w:p>
                              </w:tc>
                              <w:tc>
                                <w:tcPr>
                                  <w:tcW w:w="3348" w:type="dxa"/>
                                </w:tcPr>
                                <w:p w:rsidR="004C4309" w:rsidRPr="000F7109" w:rsidRDefault="004C4309" w:rsidP="00A028EB">
                                  <w:pPr>
                                    <w:spacing w:after="200" w:line="276" w:lineRule="aut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Antonio Mora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García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4C4309" w:rsidRDefault="004C4309" w:rsidP="004C4309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:rsidR="004C4309" w:rsidRDefault="004C4309" w:rsidP="004C4309">
                            <w:pPr>
                              <w:jc w:val="right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:rsidR="004C4309" w:rsidRDefault="004C4309" w:rsidP="004C4309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4C4309" w:rsidRDefault="004C4309" w:rsidP="004C4309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228600" tIns="45720" rIns="22860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3" o:spid="_x0000_s1037" style="position:absolute;margin-left:-116.45pt;margin-top:-104.2pt;width:430.3pt;height:398.5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" fillcolor="#7b7526 [1638]" strokecolor="#cec65f [3046]">
                <v:fill color2="#cdc55c [3014]" rotate="t" angle="180" colors="0 #a7a043;52429f #dad15a;1 #ded457" focus="100%" type="gradient">
                  <o:fill v:ext="view" type="gradientUnscaled"/>
                </v:fill>
                <v:textbox inset="18pt,,18pt">
                  <w:txbxContent>
                    <w:p w:rsidR="004C4309" w:rsidRPr="005A6713" w:rsidRDefault="004C4309" w:rsidP="004C4309">
                      <w:pPr>
                        <w:jc w:val="right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72"/>
                        </w:rPr>
                      </w:pPr>
                    </w:p>
                    <w:p w:rsidR="004C4309" w:rsidRPr="00D3022C" w:rsidRDefault="004C4309" w:rsidP="004C4309">
                      <w:pPr>
                        <w:jc w:val="right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Cs w:val="72"/>
                        </w:rPr>
                      </w:pPr>
                    </w:p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Título"/>
                        <w:id w:val="-381946296"/>
                        <w:showingPlcHdr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4C4309" w:rsidRDefault="004C4309" w:rsidP="004C4309">
                          <w:pPr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 xml:space="preserve">     </w:t>
                          </w:r>
                        </w:p>
                      </w:sdtContent>
                    </w:sdt>
                    <w:p w:rsidR="004C4309" w:rsidRPr="00D3022C" w:rsidRDefault="004C4309" w:rsidP="004C4309">
                      <w:pPr>
                        <w:jc w:val="right"/>
                        <w:rPr>
                          <w:rFonts w:asciiTheme="majorHAnsi" w:eastAsiaTheme="majorEastAsia" w:hAnsiTheme="majorHAnsi" w:cstheme="majorBidi"/>
                          <w:color w:val="456867" w:themeColor="accent2" w:themeShade="80"/>
                          <w:sz w:val="44"/>
                          <w:szCs w:val="72"/>
                        </w:rPr>
                      </w:pPr>
                    </w:p>
                    <w:tbl>
                      <w:tblPr>
                        <w:tblStyle w:val="EncabezadoCar"/>
                        <w:tblW w:w="0" w:type="auto"/>
                        <w:tblInd w:w="2361" w:type="dxa"/>
                        <w:tblLook w:val="0600" w:firstRow="0" w:lastRow="0" w:firstColumn="0" w:lastColumn="0" w:noHBand="1" w:noVBand="1"/>
                      </w:tblPr>
                      <w:tblGrid>
                        <w:gridCol w:w="1985"/>
                        <w:gridCol w:w="3348"/>
                      </w:tblGrid>
                      <w:tr w:rsidR="004C4309" w:rsidTr="00A028EB">
                        <w:tc>
                          <w:tcPr>
                            <w:tcW w:w="1985" w:type="dxa"/>
                          </w:tcPr>
                          <w:p w:rsidR="004C4309" w:rsidRPr="000F7109" w:rsidRDefault="004C4309" w:rsidP="00A028EB">
                            <w:pPr>
                              <w:spacing w:after="200" w:line="276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Autor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348" w:type="dxa"/>
                          </w:tcPr>
                          <w:p w:rsidR="004C4309" w:rsidRPr="000F7109" w:rsidRDefault="004C4309" w:rsidP="00A028EB">
                            <w:pPr>
                              <w:spacing w:after="200" w:line="276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Antonio J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Fernández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Ares</w:t>
                            </w:r>
                          </w:p>
                        </w:tc>
                      </w:tr>
                      <w:tr w:rsidR="004C4309" w:rsidTr="00A028EB">
                        <w:tc>
                          <w:tcPr>
                            <w:tcW w:w="1985" w:type="dxa"/>
                          </w:tcPr>
                          <w:p w:rsidR="004C4309" w:rsidRPr="000F7109" w:rsidRDefault="004C4309" w:rsidP="00A028EB">
                            <w:pPr>
                              <w:spacing w:after="200" w:line="276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Supervisor:</w:t>
                            </w:r>
                          </w:p>
                        </w:tc>
                        <w:tc>
                          <w:tcPr>
                            <w:tcW w:w="3348" w:type="dxa"/>
                          </w:tcPr>
                          <w:p w:rsidR="004C4309" w:rsidRPr="000F7109" w:rsidRDefault="004C4309" w:rsidP="00A028EB">
                            <w:pPr>
                              <w:spacing w:after="200" w:line="276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Juan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Julián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Merelo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Guervós</w:t>
                            </w:r>
                            <w:proofErr w:type="spellEnd"/>
                          </w:p>
                        </w:tc>
                      </w:tr>
                      <w:tr w:rsidR="004C4309" w:rsidTr="00A028EB">
                        <w:tc>
                          <w:tcPr>
                            <w:tcW w:w="1985" w:type="dxa"/>
                          </w:tcPr>
                          <w:p w:rsidR="004C4309" w:rsidRPr="000F7109" w:rsidRDefault="004C4309" w:rsidP="00A028EB">
                            <w:pPr>
                              <w:spacing w:after="200" w:line="276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Co-supervisor:</w:t>
                            </w:r>
                          </w:p>
                        </w:tc>
                        <w:tc>
                          <w:tcPr>
                            <w:tcW w:w="3348" w:type="dxa"/>
                          </w:tcPr>
                          <w:p w:rsidR="004C4309" w:rsidRPr="000F7109" w:rsidRDefault="004C4309" w:rsidP="00A028EB">
                            <w:pPr>
                              <w:spacing w:after="200" w:line="276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Antonio Mora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García</w:t>
                            </w:r>
                            <w:proofErr w:type="spellEnd"/>
                          </w:p>
                        </w:tc>
                      </w:tr>
                    </w:tbl>
                    <w:p w:rsidR="004C4309" w:rsidRDefault="004C4309" w:rsidP="004C4309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:rsidR="004C4309" w:rsidRDefault="004C4309" w:rsidP="004C4309">
                      <w:pPr>
                        <w:jc w:val="right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:rsidR="004C4309" w:rsidRDefault="004C4309" w:rsidP="004C4309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4C4309" w:rsidRDefault="004C4309" w:rsidP="004C4309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  <w:r w:rsidRPr="004C4309">
        <w:rPr>
          <w:lang w:val="es-ES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EE67B99" wp14:editId="6B208D32">
                <wp:simplePos x="0" y="0"/>
                <wp:positionH relativeFrom="column">
                  <wp:posOffset>-1481455</wp:posOffset>
                </wp:positionH>
                <wp:positionV relativeFrom="paragraph">
                  <wp:posOffset>-2584450</wp:posOffset>
                </wp:positionV>
                <wp:extent cx="7294417" cy="1234221"/>
                <wp:effectExtent l="0" t="0" r="0" b="0"/>
                <wp:wrapNone/>
                <wp:docPr id="381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94417" cy="123422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4309" w:rsidRDefault="004C4309" w:rsidP="004C4309">
                            <w:pPr>
                              <w:pStyle w:val="Tablanormal1"/>
                              <w:jc w:val="center"/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Compañía"/>
                                <w:id w:val="-1178571776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StockLayouts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 LLC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de Ingeniería Informática</w:t>
                            </w:r>
                          </w:p>
                        </w:txbxContent>
                      </wps:txbx>
                      <wps:bodyPr rot="0" vert="horz" wrap="square" lIns="228600" tIns="45720" rIns="22860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8" o:spid="_x0000_s1038" style="position:absolute;margin-left:-116.65pt;margin-top:-203.5pt;width:574.35pt;height:97.2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" fillcolor="#679b9a [2405]" stroked="f">
                <v:textbox inset="18pt,,18pt">
                  <w:txbxContent>
                    <w:p w:rsidR="004C4309" w:rsidRDefault="004C4309" w:rsidP="004C4309">
                      <w:pPr>
                        <w:pStyle w:val="Tablanormal1"/>
                        <w:jc w:val="center"/>
                        <w:rPr>
                          <w:smallCaps/>
                          <w:color w:val="FFFFFF" w:themeColor="background1"/>
                          <w:sz w:val="44"/>
                          <w:szCs w:val="44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44"/>
                            <w:szCs w:val="44"/>
                          </w:rPr>
                          <w:alias w:val="Compañía"/>
                          <w:id w:val="-1178571776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roofErr w:type="spellStart"/>
                          <w:r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  <w:t>StockLayouts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  <w:t xml:space="preserve"> LLC</w:t>
                          </w:r>
                        </w:sdtContent>
                      </w:sdt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 xml:space="preserve"> de Ingeniería Informática</w:t>
                      </w:r>
                    </w:p>
                  </w:txbxContent>
                </v:textbox>
              </v:rect>
            </w:pict>
          </mc:Fallback>
        </mc:AlternateContent>
      </w:r>
    </w:p>
    <w:sectPr w:rsidR="00E632D8" w:rsidSect="00BF3331">
      <w:pgSz w:w="12240" w:h="15840" w:code="1"/>
      <w:pgMar w:top="4579" w:right="2779" w:bottom="4579" w:left="277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BCC" w:rsidRDefault="00E24BCC" w:rsidP="003219D3">
      <w:r>
        <w:separator/>
      </w:r>
    </w:p>
  </w:endnote>
  <w:endnote w:type="continuationSeparator" w:id="0">
    <w:p w:rsidR="00E24BCC" w:rsidRDefault="00E24BCC" w:rsidP="00321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BCC" w:rsidRDefault="00E24BCC" w:rsidP="003219D3">
      <w:r>
        <w:separator/>
      </w:r>
    </w:p>
  </w:footnote>
  <w:footnote w:type="continuationSeparator" w:id="0">
    <w:p w:rsidR="00E24BCC" w:rsidRDefault="00E24BCC" w:rsidP="003219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ignoreMixedContent/>
  <w:alwaysShowPlaceholderTex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4C8"/>
    <w:rsid w:val="0007680E"/>
    <w:rsid w:val="000B6936"/>
    <w:rsid w:val="000F7CE3"/>
    <w:rsid w:val="001B62C0"/>
    <w:rsid w:val="002156F0"/>
    <w:rsid w:val="003219D3"/>
    <w:rsid w:val="004C4309"/>
    <w:rsid w:val="00521A9F"/>
    <w:rsid w:val="007E24CF"/>
    <w:rsid w:val="0099695F"/>
    <w:rsid w:val="009E4432"/>
    <w:rsid w:val="00A632F6"/>
    <w:rsid w:val="00B10964"/>
    <w:rsid w:val="00BF3331"/>
    <w:rsid w:val="00BF6BBA"/>
    <w:rsid w:val="00CD493C"/>
    <w:rsid w:val="00E06426"/>
    <w:rsid w:val="00E24BCC"/>
    <w:rsid w:val="00E632D8"/>
    <w:rsid w:val="00FB54C8"/>
    <w:rsid w:val="00FC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6426"/>
    <w:rPr>
      <w:color w:val="212120"/>
      <w:kern w:val="28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customStyle="1" w:styleId="Tablanormal1">
    <w:name w:val="Tabla normal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B1096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0964"/>
    <w:rPr>
      <w:rFonts w:ascii="Tahoma" w:hAnsi="Tahoma" w:cs="Tahoma"/>
      <w:color w:val="212120"/>
      <w:kern w:val="28"/>
      <w:sz w:val="16"/>
      <w:szCs w:val="16"/>
      <w:lang w:val="en-US" w:eastAsia="en-US"/>
    </w:rPr>
  </w:style>
  <w:style w:type="paragraph" w:styleId="Encabezado">
    <w:name w:val="header"/>
    <w:basedOn w:val="Normal"/>
    <w:link w:val="EncabezadoCar"/>
    <w:rsid w:val="003219D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219D3"/>
    <w:rPr>
      <w:color w:val="212120"/>
      <w:kern w:val="28"/>
      <w:lang w:val="en-US" w:eastAsia="en-US"/>
    </w:rPr>
  </w:style>
  <w:style w:type="paragraph" w:styleId="Piedepgina">
    <w:name w:val="footer"/>
    <w:basedOn w:val="Normal"/>
    <w:link w:val="PiedepginaCar"/>
    <w:rsid w:val="003219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219D3"/>
    <w:rPr>
      <w:color w:val="212120"/>
      <w:kern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6426"/>
    <w:rPr>
      <w:color w:val="212120"/>
      <w:kern w:val="28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customStyle="1" w:styleId="Tablanormal1">
    <w:name w:val="Tabla normal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B1096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0964"/>
    <w:rPr>
      <w:rFonts w:ascii="Tahoma" w:hAnsi="Tahoma" w:cs="Tahoma"/>
      <w:color w:val="212120"/>
      <w:kern w:val="28"/>
      <w:sz w:val="16"/>
      <w:szCs w:val="16"/>
      <w:lang w:val="en-US" w:eastAsia="en-US"/>
    </w:rPr>
  </w:style>
  <w:style w:type="paragraph" w:styleId="Encabezado">
    <w:name w:val="header"/>
    <w:basedOn w:val="Normal"/>
    <w:link w:val="EncabezadoCar"/>
    <w:rsid w:val="003219D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219D3"/>
    <w:rPr>
      <w:color w:val="212120"/>
      <w:kern w:val="28"/>
      <w:lang w:val="en-US" w:eastAsia="en-US"/>
    </w:rPr>
  </w:style>
  <w:style w:type="paragraph" w:styleId="Piedepgina">
    <w:name w:val="footer"/>
    <w:basedOn w:val="Normal"/>
    <w:link w:val="PiedepginaCar"/>
    <w:rsid w:val="003219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219D3"/>
    <w:rPr>
      <w:color w:val="212120"/>
      <w:kern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st2\AppData\Roaming\Microsoft\Plantillas\Etiqueta%20para%20CD%20para%20empresa%20de%20tecnolog&#237;a.dot" TargetMode="External"/></Relationships>
</file>

<file path=word/theme/theme1.xml><?xml version="1.0" encoding="utf-8"?>
<a:theme xmlns:a="http://schemas.openxmlformats.org/drawingml/2006/main" name="Tema de Office">
  <a:themeElements>
    <a:clrScheme name="Adyacencia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Etiqueta para CD para empresa de tecnología.dot</Template>
  <TotalTime>2</TotalTime>
  <Pages>4</Pages>
  <Words>5</Words>
  <Characters>31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StockLayouts LLC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Fernández Ares</dc:creator>
  <cp:lastModifiedBy>Antonio Fernández Ares</cp:lastModifiedBy>
  <cp:revision>3</cp:revision>
  <cp:lastPrinted>2012-07-06T23:15:00Z</cp:lastPrinted>
  <dcterms:created xsi:type="dcterms:W3CDTF">2012-07-06T23:14:00Z</dcterms:created>
  <dcterms:modified xsi:type="dcterms:W3CDTF">2012-07-06T23:16:00Z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TC102580263082</vt:lpwstr>
  </property>
</Properties>
</file>